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2A3E0A7" wp14:editId="43EE4E72">
            <wp:extent cx="3656965" cy="1280160"/>
            <wp:effectExtent l="0" t="0" r="635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17" cy="1284519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6B774E" w:rsidRDefault="002B4583" w:rsidP="00C6554A">
      <w:pPr>
        <w:pStyle w:val="Title"/>
        <w:rPr>
          <w:sz w:val="32"/>
          <w:szCs w:val="32"/>
        </w:rPr>
      </w:pPr>
      <w:r w:rsidRPr="006B774E">
        <w:rPr>
          <w:sz w:val="32"/>
          <w:szCs w:val="32"/>
        </w:rPr>
        <w:t>A REPORT ON MY STUDY EXPERIENCE IN AKIRACHIX FOR THE LAST THREE WEEKS</w:t>
      </w:r>
    </w:p>
    <w:p w:rsidR="006B774E" w:rsidRDefault="002B4583" w:rsidP="006B774E">
      <w:pPr>
        <w:pStyle w:val="Subtitle"/>
      </w:pPr>
      <w:r>
        <w:t>a report of February 26, 2019 on the different courses i take</w:t>
      </w:r>
    </w:p>
    <w:p w:rsidR="00C6554A" w:rsidRPr="006B774E" w:rsidRDefault="002B4583" w:rsidP="006B774E">
      <w:pPr>
        <w:pStyle w:val="Subtitle"/>
      </w:pPr>
      <w:r w:rsidRPr="00BA61B0">
        <w:rPr>
          <w:color w:val="60B4FF" w:themeColor="background2" w:themeShade="BF"/>
          <w:sz w:val="24"/>
          <w:szCs w:val="24"/>
        </w:rPr>
        <w:t>Introduction to Computer</w:t>
      </w:r>
    </w:p>
    <w:p w:rsidR="002B4583" w:rsidRDefault="002B4583" w:rsidP="002B4583">
      <w:pPr>
        <w:pStyle w:val="ListParagraph"/>
        <w:numPr>
          <w:ilvl w:val="0"/>
          <w:numId w:val="16"/>
        </w:numPr>
      </w:pPr>
      <w:r>
        <w:t xml:space="preserve">I have learnt about how to open and close a </w:t>
      </w:r>
      <w:r w:rsidR="00E1063C">
        <w:t>computer,</w:t>
      </w:r>
      <w:r>
        <w:t xml:space="preserve"> the different external and internal parts of a computer.</w:t>
      </w:r>
    </w:p>
    <w:p w:rsidR="002B4583" w:rsidRDefault="002B4583" w:rsidP="002B4583">
      <w:pPr>
        <w:pStyle w:val="ListParagraph"/>
        <w:numPr>
          <w:ilvl w:val="0"/>
          <w:numId w:val="16"/>
        </w:numPr>
      </w:pPr>
      <w:r>
        <w:t xml:space="preserve">I have learnt to open an email </w:t>
      </w:r>
      <w:r w:rsidR="00E1063C">
        <w:t>account,</w:t>
      </w:r>
      <w:r>
        <w:t xml:space="preserve"> </w:t>
      </w:r>
      <w:r w:rsidR="00536142">
        <w:t>how to send an email and to go incognito.</w:t>
      </w:r>
    </w:p>
    <w:p w:rsidR="00536142" w:rsidRDefault="00536142" w:rsidP="002B4583">
      <w:pPr>
        <w:pStyle w:val="ListParagraph"/>
        <w:numPr>
          <w:ilvl w:val="0"/>
          <w:numId w:val="16"/>
        </w:numPr>
      </w:pPr>
      <w:r>
        <w:t xml:space="preserve">I have learnt how to </w:t>
      </w:r>
      <w:r w:rsidR="00E1063C">
        <w:t>type, create</w:t>
      </w:r>
      <w:r>
        <w:t xml:space="preserve"> and save a document. How to create a folder and a file.</w:t>
      </w:r>
    </w:p>
    <w:p w:rsidR="00536142" w:rsidRDefault="00536142" w:rsidP="00536142">
      <w:pPr>
        <w:pStyle w:val="ListParagraph"/>
        <w:numPr>
          <w:ilvl w:val="0"/>
          <w:numId w:val="16"/>
        </w:numPr>
      </w:pPr>
      <w:r>
        <w:t>I have learnt how to take care of my laptop.</w:t>
      </w:r>
    </w:p>
    <w:p w:rsidR="00E1063C" w:rsidRDefault="00E1063C" w:rsidP="00536142">
      <w:pPr>
        <w:pStyle w:val="ListParagraph"/>
        <w:numPr>
          <w:ilvl w:val="0"/>
          <w:numId w:val="16"/>
        </w:numPr>
      </w:pPr>
      <w:r>
        <w:t>The subject is taught by Mr. Pascal Aloo.</w:t>
      </w:r>
    </w:p>
    <w:p w:rsidR="00BA61B0" w:rsidRDefault="00BA61B0" w:rsidP="00BA61B0">
      <w:pPr>
        <w:pStyle w:val="ListParagraph"/>
      </w:pPr>
      <w:r>
        <w:rPr>
          <w:noProof/>
        </w:rPr>
        <w:drawing>
          <wp:inline distT="0" distB="0" distL="0" distR="0">
            <wp:extent cx="1399430" cy="79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-Probook-4530s-Core-i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911" cy="8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A1" w:rsidRPr="00AC2300" w:rsidRDefault="00536142" w:rsidP="00536142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Graphics Design.</w:t>
      </w:r>
    </w:p>
    <w:p w:rsidR="00536142" w:rsidRDefault="00536142" w:rsidP="00536142">
      <w:pPr>
        <w:pStyle w:val="ListParagraph"/>
        <w:numPr>
          <w:ilvl w:val="0"/>
          <w:numId w:val="16"/>
        </w:numPr>
      </w:pPr>
      <w:r>
        <w:t>It is the art of combining texts and pictures in advertisements magazines and books.</w:t>
      </w:r>
    </w:p>
    <w:p w:rsidR="00536142" w:rsidRDefault="00536142" w:rsidP="00536142">
      <w:pPr>
        <w:pStyle w:val="ListParagraph"/>
        <w:numPr>
          <w:ilvl w:val="0"/>
          <w:numId w:val="16"/>
        </w:numPr>
      </w:pPr>
      <w:r>
        <w:t xml:space="preserve">It is the use of visual </w:t>
      </w:r>
      <w:r w:rsidR="00E1063C">
        <w:t>concept</w:t>
      </w:r>
      <w:r>
        <w:t xml:space="preserve"> using a computer software by hand to communicate ideas that captivate consumers.</w:t>
      </w:r>
    </w:p>
    <w:p w:rsidR="00536142" w:rsidRDefault="00536142" w:rsidP="00536142">
      <w:pPr>
        <w:pStyle w:val="ListParagraph"/>
        <w:numPr>
          <w:ilvl w:val="0"/>
          <w:numId w:val="16"/>
        </w:numPr>
      </w:pPr>
      <w:r>
        <w:t xml:space="preserve">I have learnt how to make curves and lines </w:t>
      </w:r>
      <w:r w:rsidR="00E1063C">
        <w:t>in</w:t>
      </w:r>
      <w:r>
        <w:t xml:space="preserve"> images using the pen</w:t>
      </w:r>
      <w:r w:rsidR="00E1063C">
        <w:t xml:space="preserve"> </w:t>
      </w:r>
      <w:r>
        <w:t>tool.</w:t>
      </w:r>
    </w:p>
    <w:p w:rsidR="003C30A1" w:rsidRDefault="003C30A1" w:rsidP="00536142">
      <w:pPr>
        <w:pStyle w:val="ListParagraph"/>
        <w:numPr>
          <w:ilvl w:val="0"/>
          <w:numId w:val="16"/>
        </w:numPr>
      </w:pPr>
      <w:r>
        <w:t>Taught</w:t>
      </w:r>
      <w:r w:rsidR="006C19A5">
        <w:t xml:space="preserve"> by Mrs. Nyandia Kamawe</w:t>
      </w:r>
    </w:p>
    <w:p w:rsidR="00BA61B0" w:rsidRDefault="00BA61B0" w:rsidP="00BA61B0">
      <w:pPr>
        <w:pStyle w:val="ListParagraph"/>
      </w:pPr>
      <w:r>
        <w:rPr>
          <w:noProof/>
        </w:rPr>
        <w:drawing>
          <wp:inline distT="0" distB="0" distL="0" distR="0">
            <wp:extent cx="1001865" cy="116078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ddy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111" cy="11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42" w:rsidRPr="00AC2300" w:rsidRDefault="00E1063C" w:rsidP="00536142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Hardware and Electronics.</w:t>
      </w:r>
    </w:p>
    <w:p w:rsidR="00E1063C" w:rsidRDefault="00E1063C" w:rsidP="00E1063C">
      <w:pPr>
        <w:pStyle w:val="ListParagraph"/>
        <w:numPr>
          <w:ilvl w:val="0"/>
          <w:numId w:val="16"/>
        </w:numPr>
      </w:pPr>
      <w:r>
        <w:lastRenderedPageBreak/>
        <w:t>Hardware design is designing and coming up with a product that is beneficial to the target market.</w:t>
      </w:r>
    </w:p>
    <w:p w:rsidR="003C30A1" w:rsidRDefault="003C30A1" w:rsidP="00E1063C">
      <w:pPr>
        <w:pStyle w:val="ListParagraph"/>
        <w:numPr>
          <w:ilvl w:val="0"/>
          <w:numId w:val="16"/>
        </w:numPr>
      </w:pPr>
      <w:r>
        <w:t>Electronics involves capacitors, resistors, transistors and integrated circuits.</w:t>
      </w:r>
    </w:p>
    <w:p w:rsidR="003C30A1" w:rsidRDefault="003C30A1" w:rsidP="00E1063C">
      <w:pPr>
        <w:pStyle w:val="ListParagraph"/>
        <w:numPr>
          <w:ilvl w:val="0"/>
          <w:numId w:val="16"/>
        </w:numPr>
      </w:pPr>
      <w:r>
        <w:t>I have learnt how to calculate voltage and currents, how to come up with and manage my products.</w:t>
      </w:r>
    </w:p>
    <w:p w:rsidR="00E231ED" w:rsidRDefault="006C19A5" w:rsidP="00E1063C">
      <w:pPr>
        <w:pStyle w:val="ListParagraph"/>
        <w:numPr>
          <w:ilvl w:val="0"/>
          <w:numId w:val="16"/>
        </w:numPr>
      </w:pPr>
      <w:r>
        <w:t>Subject taught by Mr. Bare Yassin.</w:t>
      </w:r>
    </w:p>
    <w:p w:rsidR="00FC5248" w:rsidRDefault="00FC5248" w:rsidP="00FC5248">
      <w:pPr>
        <w:pStyle w:val="ListParagraph"/>
      </w:pPr>
      <w:r>
        <w:rPr>
          <w:noProof/>
        </w:rPr>
        <w:drawing>
          <wp:inline distT="0" distB="0" distL="0" distR="0">
            <wp:extent cx="2027555" cy="11926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Silego_clock_generat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259" cy="1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A5" w:rsidRPr="00AC2300" w:rsidRDefault="006C19A5" w:rsidP="006C19A5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Entrepreneurship</w:t>
      </w:r>
      <w:r w:rsidR="00AC2300">
        <w:rPr>
          <w:color w:val="60B4FF" w:themeColor="background2" w:themeShade="BF"/>
        </w:rPr>
        <w:t>.</w:t>
      </w:r>
    </w:p>
    <w:p w:rsidR="006C19A5" w:rsidRDefault="006C19A5" w:rsidP="006C19A5">
      <w:pPr>
        <w:pStyle w:val="ListParagraph"/>
        <w:numPr>
          <w:ilvl w:val="0"/>
          <w:numId w:val="16"/>
        </w:numPr>
      </w:pPr>
      <w:r>
        <w:t>I have learnt about the definition of entrepreneurship and types, and how to identify opportunities.</w:t>
      </w:r>
    </w:p>
    <w:p w:rsidR="006C19A5" w:rsidRDefault="006C19A5" w:rsidP="006C19A5">
      <w:pPr>
        <w:pStyle w:val="ListParagraph"/>
        <w:numPr>
          <w:ilvl w:val="0"/>
          <w:numId w:val="16"/>
        </w:numPr>
      </w:pPr>
      <w:r>
        <w:t>Have learnt about different types of entrepreneurs and their characteristics, and the difference between inventors and innovators.</w:t>
      </w:r>
    </w:p>
    <w:p w:rsidR="006C19A5" w:rsidRDefault="006C19A5" w:rsidP="006C19A5">
      <w:pPr>
        <w:pStyle w:val="ListParagraph"/>
        <w:numPr>
          <w:ilvl w:val="0"/>
          <w:numId w:val="16"/>
        </w:numPr>
      </w:pPr>
      <w:r>
        <w:t>Taught by Mrs. Kelly Murungi.</w:t>
      </w:r>
    </w:p>
    <w:p w:rsidR="00DD32A9" w:rsidRDefault="00BD19D4" w:rsidP="00DD32A9">
      <w:pPr>
        <w:pStyle w:val="ListParagraph"/>
      </w:pPr>
      <w:r>
        <w:rPr>
          <w:noProof/>
        </w:rPr>
        <w:drawing>
          <wp:inline distT="0" distB="0" distL="0" distR="0">
            <wp:extent cx="1693628" cy="95374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repreneurship-vs-Employm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773" cy="9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A5" w:rsidRPr="00AC2300" w:rsidRDefault="006C19A5" w:rsidP="006C19A5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Python.</w:t>
      </w:r>
    </w:p>
    <w:p w:rsidR="006C19A5" w:rsidRDefault="006C19A5" w:rsidP="006C19A5">
      <w:pPr>
        <w:pStyle w:val="ListParagraph"/>
        <w:numPr>
          <w:ilvl w:val="0"/>
          <w:numId w:val="16"/>
        </w:numPr>
      </w:pPr>
      <w:r>
        <w:t xml:space="preserve">I have learn its </w:t>
      </w:r>
      <w:r w:rsidR="00BA1C21">
        <w:t>purpose, when</w:t>
      </w:r>
      <w:r>
        <w:t xml:space="preserve"> it was discovered and by who.</w:t>
      </w:r>
    </w:p>
    <w:p w:rsidR="006C19A5" w:rsidRDefault="006C19A5" w:rsidP="006C19A5">
      <w:pPr>
        <w:pStyle w:val="ListParagraph"/>
        <w:numPr>
          <w:ilvl w:val="0"/>
          <w:numId w:val="16"/>
        </w:numPr>
      </w:pPr>
      <w:r>
        <w:t>I have practiced how to use python in the c</w:t>
      </w:r>
      <w:r w:rsidR="00BA1C21">
        <w:t>omputer</w:t>
      </w:r>
      <w:r w:rsidR="005C6832">
        <w:t>.</w:t>
      </w:r>
    </w:p>
    <w:p w:rsidR="00BA1C21" w:rsidRDefault="00BA1C21" w:rsidP="006C19A5">
      <w:pPr>
        <w:pStyle w:val="ListParagraph"/>
        <w:numPr>
          <w:ilvl w:val="0"/>
          <w:numId w:val="16"/>
        </w:numPr>
      </w:pPr>
      <w:r>
        <w:t>Subject taught by Mr. James Mwai</w:t>
      </w:r>
      <w:r w:rsidR="005C6832">
        <w:t>.</w:t>
      </w:r>
    </w:p>
    <w:p w:rsidR="00BD19D4" w:rsidRDefault="00BD19D4" w:rsidP="00BD19D4">
      <w:pPr>
        <w:pStyle w:val="ListParagraph"/>
      </w:pPr>
      <w:r>
        <w:rPr>
          <w:noProof/>
        </w:rPr>
        <w:drawing>
          <wp:inline distT="0" distB="0" distL="0" distR="0">
            <wp:extent cx="1502410" cy="84283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6008_dd4f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104" cy="8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32" w:rsidRPr="00AC2300" w:rsidRDefault="005C6832" w:rsidP="005C6832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HTML CSS.</w:t>
      </w:r>
    </w:p>
    <w:p w:rsidR="005C6832" w:rsidRDefault="005C6832" w:rsidP="005C6832">
      <w:pPr>
        <w:pStyle w:val="ListParagraph"/>
        <w:numPr>
          <w:ilvl w:val="0"/>
          <w:numId w:val="16"/>
        </w:numPr>
      </w:pPr>
      <w:r>
        <w:t>I have learnt how to open and close a tag, creating a website and the different form of making a HTML code.</w:t>
      </w:r>
    </w:p>
    <w:p w:rsidR="001E0F08" w:rsidRDefault="001E0F08" w:rsidP="005C6832">
      <w:pPr>
        <w:pStyle w:val="ListParagraph"/>
        <w:numPr>
          <w:ilvl w:val="0"/>
          <w:numId w:val="16"/>
        </w:numPr>
      </w:pPr>
      <w:r>
        <w:t>By Mr. Jeff Muthondu.</w:t>
      </w:r>
    </w:p>
    <w:p w:rsidR="00BD19D4" w:rsidRDefault="00BD19D4" w:rsidP="00BD19D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63402" cy="15900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ml-c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709" cy="163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0B" w:rsidRDefault="00841F0B" w:rsidP="001E0F08">
      <w:pPr>
        <w:rPr>
          <w:color w:val="60B4FF" w:themeColor="background2" w:themeShade="BF"/>
        </w:rPr>
      </w:pPr>
    </w:p>
    <w:p w:rsidR="00841F0B" w:rsidRDefault="00841F0B" w:rsidP="001E0F08">
      <w:pPr>
        <w:rPr>
          <w:color w:val="60B4FF" w:themeColor="background2" w:themeShade="BF"/>
        </w:rPr>
      </w:pPr>
    </w:p>
    <w:p w:rsidR="00841F0B" w:rsidRDefault="00841F0B" w:rsidP="001E0F08">
      <w:pPr>
        <w:rPr>
          <w:color w:val="60B4FF" w:themeColor="background2" w:themeShade="BF"/>
        </w:rPr>
      </w:pPr>
    </w:p>
    <w:p w:rsidR="00841F0B" w:rsidRDefault="00841F0B" w:rsidP="001E0F08">
      <w:pPr>
        <w:rPr>
          <w:color w:val="60B4FF" w:themeColor="background2" w:themeShade="BF"/>
        </w:rPr>
      </w:pPr>
    </w:p>
    <w:p w:rsidR="001E0F08" w:rsidRPr="00AC2300" w:rsidRDefault="000E18A9" w:rsidP="001E0F08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Life Skills</w:t>
      </w:r>
      <w:r w:rsidR="001E0F08" w:rsidRPr="00AC2300">
        <w:rPr>
          <w:color w:val="60B4FF" w:themeColor="background2" w:themeShade="BF"/>
        </w:rPr>
        <w:t>.</w:t>
      </w:r>
    </w:p>
    <w:p w:rsidR="001E0F08" w:rsidRDefault="001E0F08" w:rsidP="001E0F08">
      <w:pPr>
        <w:pStyle w:val="ListParagraph"/>
        <w:numPr>
          <w:ilvl w:val="0"/>
          <w:numId w:val="16"/>
        </w:numPr>
      </w:pPr>
      <w:r>
        <w:t xml:space="preserve">We have listened to the TED talks on Chimamanda Adichi and </w:t>
      </w:r>
      <w:r w:rsidR="000E18A9">
        <w:t xml:space="preserve">Patti Dobra Wolski, gone through the dangers of a single story, reviewed 2018 and 2019 and </w:t>
      </w:r>
      <w:r w:rsidR="000E18A9">
        <w:lastRenderedPageBreak/>
        <w:t>gone through Home Going Novel</w:t>
      </w:r>
      <w:r w:rsidR="00AC2300">
        <w:t>.</w:t>
      </w:r>
      <w:r w:rsidR="00841F0B" w:rsidRPr="00841F0B">
        <w:rPr>
          <w:noProof/>
        </w:rPr>
        <w:t xml:space="preserve"> </w:t>
      </w:r>
      <w:r w:rsidR="00841F0B">
        <w:rPr>
          <w:noProof/>
        </w:rPr>
        <w:drawing>
          <wp:inline distT="0" distB="0" distL="0" distR="0" wp14:anchorId="40C02182" wp14:editId="25D249D3">
            <wp:extent cx="4572000" cy="4515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0813818787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82" cy="46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0B" w:rsidRDefault="000E18A9" w:rsidP="00841F0B">
      <w:pPr>
        <w:pStyle w:val="ListParagraph"/>
        <w:numPr>
          <w:ilvl w:val="0"/>
          <w:numId w:val="16"/>
        </w:numPr>
      </w:pPr>
      <w:r>
        <w:t>Taught by Mrs. Veronica Nyokabi.</w:t>
      </w:r>
    </w:p>
    <w:p w:rsidR="00647CD6" w:rsidRPr="00AC2300" w:rsidRDefault="00647CD6" w:rsidP="00647CD6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CONCLUSION.</w:t>
      </w:r>
    </w:p>
    <w:p w:rsidR="00647CD6" w:rsidRDefault="00647CD6" w:rsidP="00647CD6">
      <w:pPr>
        <w:pStyle w:val="ListParagraph"/>
        <w:numPr>
          <w:ilvl w:val="0"/>
          <w:numId w:val="16"/>
        </w:numPr>
      </w:pPr>
      <w:r w:rsidRPr="00647CD6">
        <w:t>Mobile Development and Java Script haven’t been taught to us just yet. But hopefully we’ll get a teacher before end of the month.</w:t>
      </w:r>
    </w:p>
    <w:p w:rsidR="00647CD6" w:rsidRPr="00AC2300" w:rsidRDefault="00647CD6" w:rsidP="00647CD6">
      <w:pPr>
        <w:rPr>
          <w:color w:val="60B4FF" w:themeColor="background2" w:themeShade="BF"/>
        </w:rPr>
      </w:pPr>
      <w:r w:rsidRPr="00AC2300">
        <w:rPr>
          <w:color w:val="60B4FF" w:themeColor="background2" w:themeShade="BF"/>
        </w:rPr>
        <w:t>RECCOMMENDATION.</w:t>
      </w:r>
    </w:p>
    <w:p w:rsidR="00647CD6" w:rsidRDefault="00647CD6" w:rsidP="00647CD6">
      <w:pPr>
        <w:pStyle w:val="ListParagraph"/>
        <w:numPr>
          <w:ilvl w:val="0"/>
          <w:numId w:val="16"/>
        </w:numPr>
      </w:pPr>
      <w:r>
        <w:t xml:space="preserve">The experience has been amazing so </w:t>
      </w:r>
      <w:r w:rsidR="00780B01">
        <w:t>far, and am hoping to come out of here successful and more productive.</w:t>
      </w:r>
    </w:p>
    <w:p w:rsidR="00647CD6" w:rsidRDefault="00647CD6" w:rsidP="00647CD6">
      <w:bookmarkStart w:id="5" w:name="_GoBack"/>
      <w:bookmarkEnd w:id="5"/>
    </w:p>
    <w:p w:rsidR="006C19A5" w:rsidRPr="002B4583" w:rsidRDefault="006C19A5" w:rsidP="006C19A5"/>
    <w:p w:rsidR="002C74C0" w:rsidRDefault="00E75BA6"/>
    <w:sectPr w:rsidR="002C74C0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BA6" w:rsidRDefault="00E75BA6" w:rsidP="00C6554A">
      <w:pPr>
        <w:spacing w:before="0" w:after="0" w:line="240" w:lineRule="auto"/>
      </w:pPr>
      <w:r>
        <w:separator/>
      </w:r>
    </w:p>
  </w:endnote>
  <w:endnote w:type="continuationSeparator" w:id="0">
    <w:p w:rsidR="00E75BA6" w:rsidRDefault="00E75B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B774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BA6" w:rsidRDefault="00E75BA6" w:rsidP="00C6554A">
      <w:pPr>
        <w:spacing w:before="0" w:after="0" w:line="240" w:lineRule="auto"/>
      </w:pPr>
      <w:r>
        <w:separator/>
      </w:r>
    </w:p>
  </w:footnote>
  <w:footnote w:type="continuationSeparator" w:id="0">
    <w:p w:rsidR="00E75BA6" w:rsidRDefault="00E75BA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517A18"/>
    <w:multiLevelType w:val="hybridMultilevel"/>
    <w:tmpl w:val="9132985C"/>
    <w:lvl w:ilvl="0" w:tplc="76B8CE7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83"/>
    <w:rsid w:val="000E18A9"/>
    <w:rsid w:val="001E0F08"/>
    <w:rsid w:val="002554CD"/>
    <w:rsid w:val="00293B83"/>
    <w:rsid w:val="002B4294"/>
    <w:rsid w:val="002B4583"/>
    <w:rsid w:val="00333D0D"/>
    <w:rsid w:val="003C30A1"/>
    <w:rsid w:val="004C049F"/>
    <w:rsid w:val="004D221F"/>
    <w:rsid w:val="005000E2"/>
    <w:rsid w:val="00514E7D"/>
    <w:rsid w:val="00536142"/>
    <w:rsid w:val="005C6832"/>
    <w:rsid w:val="00647CD6"/>
    <w:rsid w:val="00683D3E"/>
    <w:rsid w:val="006A3CE7"/>
    <w:rsid w:val="006B774E"/>
    <w:rsid w:val="006C19A5"/>
    <w:rsid w:val="00780B01"/>
    <w:rsid w:val="007C4C0A"/>
    <w:rsid w:val="00841F0B"/>
    <w:rsid w:val="00AA0E5F"/>
    <w:rsid w:val="00AC2300"/>
    <w:rsid w:val="00BA1C21"/>
    <w:rsid w:val="00BA61B0"/>
    <w:rsid w:val="00BD19D4"/>
    <w:rsid w:val="00C6554A"/>
    <w:rsid w:val="00DD32A9"/>
    <w:rsid w:val="00E1063C"/>
    <w:rsid w:val="00E231ED"/>
    <w:rsid w:val="00E75BA6"/>
    <w:rsid w:val="00ED7C44"/>
    <w:rsid w:val="00F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D67B3F-63A7-41DA-AC35-BE3F8A13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B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153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2019-02-26T10:47:00Z</dcterms:created>
  <dcterms:modified xsi:type="dcterms:W3CDTF">2019-02-28T06:13:00Z</dcterms:modified>
</cp:coreProperties>
</file>